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638" w:rsidRPr="00007045" w:rsidRDefault="00846D6E">
      <w:pPr>
        <w:pStyle w:val="ResumeSectionsHeadings"/>
        <w:rPr>
          <w:rFonts w:ascii="Times New Roman" w:hAnsi="Times New Roman"/>
        </w:rPr>
      </w:pPr>
      <w:r w:rsidRPr="00007045">
        <w:rPr>
          <w:rFonts w:ascii="Times New Roman" w:hAnsi="Times New Roman"/>
        </w:rPr>
        <w:t xml:space="preserve">Objective </w:t>
      </w:r>
    </w:p>
    <w:p w:rsidR="00521EA0" w:rsidRPr="00007045" w:rsidRDefault="009F5305" w:rsidP="00954AE9">
      <w:pPr>
        <w:pStyle w:val="Objective"/>
        <w:ind w:left="0" w:firstLine="720"/>
        <w:rPr>
          <w:rFonts w:ascii="Times New Roman" w:hAnsi="Times New Roman"/>
        </w:rPr>
      </w:pPr>
      <w:r w:rsidRPr="00007045">
        <w:rPr>
          <w:rFonts w:ascii="Times New Roman" w:hAnsi="Times New Roman"/>
        </w:rPr>
        <w:t xml:space="preserve">To </w:t>
      </w:r>
      <w:r w:rsidR="00284551" w:rsidRPr="00007045">
        <w:rPr>
          <w:rFonts w:ascii="Times New Roman" w:hAnsi="Times New Roman"/>
        </w:rPr>
        <w:t>receive</w:t>
      </w:r>
      <w:r w:rsidR="003D21AB">
        <w:rPr>
          <w:rFonts w:ascii="Times New Roman" w:hAnsi="Times New Roman"/>
        </w:rPr>
        <w:t xml:space="preserve"> professional development experience to further my</w:t>
      </w:r>
      <w:r w:rsidR="000B58F2">
        <w:rPr>
          <w:rFonts w:ascii="Times New Roman" w:hAnsi="Times New Roman"/>
        </w:rPr>
        <w:t xml:space="preserve"> career as a Software Engineer and Developer. </w:t>
      </w:r>
    </w:p>
    <w:p w:rsidR="00B36638" w:rsidRPr="00007045" w:rsidRDefault="00926661">
      <w:pPr>
        <w:pStyle w:val="ResumeSectionsHeadings"/>
        <w:rPr>
          <w:rFonts w:ascii="Times New Roman" w:hAnsi="Times New Roman"/>
        </w:rPr>
      </w:pPr>
      <w:r w:rsidRPr="00007045">
        <w:rPr>
          <w:rFonts w:ascii="Times New Roman" w:hAnsi="Times New Roman"/>
        </w:rPr>
        <w:t>Profile</w:t>
      </w:r>
    </w:p>
    <w:p w:rsidR="00771C78" w:rsidRPr="00007045" w:rsidRDefault="000D12B4" w:rsidP="00954AE9">
      <w:pPr>
        <w:pStyle w:val="ProfileDetails"/>
        <w:rPr>
          <w:rFonts w:ascii="Times New Roman" w:hAnsi="Times New Roman"/>
        </w:rPr>
      </w:pPr>
      <w:r w:rsidRPr="00007045">
        <w:rPr>
          <w:rFonts w:ascii="Times New Roman" w:hAnsi="Times New Roman"/>
        </w:rPr>
        <w:t>Motivated</w:t>
      </w:r>
      <w:r w:rsidR="00300A3F">
        <w:rPr>
          <w:rFonts w:ascii="Times New Roman" w:hAnsi="Times New Roman"/>
        </w:rPr>
        <w:t xml:space="preserve"> </w:t>
      </w:r>
      <w:r w:rsidR="00645F61" w:rsidRPr="00007045">
        <w:rPr>
          <w:rFonts w:ascii="Times New Roman" w:hAnsi="Times New Roman"/>
        </w:rPr>
        <w:t>–</w:t>
      </w:r>
      <w:r w:rsidRPr="00007045">
        <w:rPr>
          <w:rFonts w:ascii="Times New Roman" w:hAnsi="Times New Roman"/>
        </w:rPr>
        <w:t xml:space="preserve"> </w:t>
      </w:r>
      <w:r w:rsidR="003E3B62" w:rsidRPr="00007045">
        <w:rPr>
          <w:rFonts w:ascii="Times New Roman" w:hAnsi="Times New Roman"/>
        </w:rPr>
        <w:t>Much of my dedication to higher learning has come from individual willingness to succeed.</w:t>
      </w:r>
      <w:r w:rsidR="0087653A">
        <w:rPr>
          <w:rFonts w:ascii="Times New Roman" w:hAnsi="Times New Roman"/>
        </w:rPr>
        <w:t xml:space="preserve"> I have become very passionate about my studies in</w:t>
      </w:r>
      <w:r w:rsidR="003233E6">
        <w:rPr>
          <w:rFonts w:ascii="Times New Roman" w:hAnsi="Times New Roman"/>
        </w:rPr>
        <w:t xml:space="preserve"> Mathmatics and Programming</w:t>
      </w:r>
      <w:r w:rsidR="0087653A">
        <w:rPr>
          <w:rFonts w:ascii="Times New Roman" w:hAnsi="Times New Roman"/>
        </w:rPr>
        <w:t>, and I put this effort towards everything I</w:t>
      </w:r>
      <w:r w:rsidR="00FC1E9B">
        <w:rPr>
          <w:rFonts w:ascii="Times New Roman" w:hAnsi="Times New Roman"/>
        </w:rPr>
        <w:t xml:space="preserve"> try. </w:t>
      </w:r>
      <w:r w:rsidR="0001116C">
        <w:rPr>
          <w:rFonts w:ascii="Times New Roman" w:hAnsi="Times New Roman"/>
        </w:rPr>
        <w:t xml:space="preserve">All of my web development is self taught. </w:t>
      </w:r>
    </w:p>
    <w:p w:rsidR="006D10A0" w:rsidRDefault="00735D2E" w:rsidP="00235F43">
      <w:pPr>
        <w:pStyle w:val="ProfileDetails"/>
        <w:rPr>
          <w:rFonts w:ascii="Times New Roman" w:hAnsi="Times New Roman"/>
        </w:rPr>
      </w:pPr>
      <w:r w:rsidRPr="00007045">
        <w:rPr>
          <w:rFonts w:ascii="Times New Roman" w:hAnsi="Times New Roman"/>
        </w:rPr>
        <w:t xml:space="preserve">Organized – </w:t>
      </w:r>
      <w:r w:rsidR="00BA08A6">
        <w:rPr>
          <w:rFonts w:ascii="Times New Roman" w:hAnsi="Times New Roman"/>
        </w:rPr>
        <w:t xml:space="preserve">I </w:t>
      </w:r>
      <w:r w:rsidRPr="00007045">
        <w:rPr>
          <w:rFonts w:ascii="Times New Roman" w:hAnsi="Times New Roman"/>
        </w:rPr>
        <w:t>Took part in the International Baccallaureate program which reguired</w:t>
      </w:r>
      <w:r w:rsidR="00FA0821">
        <w:rPr>
          <w:rFonts w:ascii="Times New Roman" w:hAnsi="Times New Roman"/>
        </w:rPr>
        <w:t xml:space="preserve"> organization of </w:t>
      </w:r>
      <w:r w:rsidRPr="00007045">
        <w:rPr>
          <w:rFonts w:ascii="Times New Roman" w:hAnsi="Times New Roman"/>
        </w:rPr>
        <w:t xml:space="preserve"> materials to </w:t>
      </w:r>
      <w:r w:rsidR="00EE6300" w:rsidRPr="00007045">
        <w:rPr>
          <w:rFonts w:ascii="Times New Roman" w:hAnsi="Times New Roman"/>
        </w:rPr>
        <w:t xml:space="preserve">study over a period of 2 years. Turtored peers with </w:t>
      </w:r>
      <w:r w:rsidR="00AC6DCD" w:rsidRPr="00007045">
        <w:rPr>
          <w:rFonts w:ascii="Times New Roman" w:hAnsi="Times New Roman"/>
        </w:rPr>
        <w:t>structured</w:t>
      </w:r>
      <w:r w:rsidR="00EE6300" w:rsidRPr="00007045">
        <w:rPr>
          <w:rFonts w:ascii="Times New Roman" w:hAnsi="Times New Roman"/>
        </w:rPr>
        <w:t xml:space="preserve"> study guides durin</w:t>
      </w:r>
      <w:r w:rsidR="00F81069" w:rsidRPr="00007045">
        <w:rPr>
          <w:rFonts w:ascii="Times New Roman" w:hAnsi="Times New Roman"/>
        </w:rPr>
        <w:t>g senior year.</w:t>
      </w:r>
    </w:p>
    <w:p w:rsidR="009D2FA3" w:rsidRPr="00007045" w:rsidRDefault="00BC7684" w:rsidP="009D2FA3">
      <w:pPr>
        <w:pStyle w:val="ProfileDetails"/>
        <w:rPr>
          <w:rFonts w:ascii="Times New Roman" w:hAnsi="Times New Roman"/>
        </w:rPr>
      </w:pPr>
      <w:r>
        <w:rPr>
          <w:rFonts w:ascii="Times New Roman" w:hAnsi="Times New Roman"/>
        </w:rPr>
        <w:t>Personable</w:t>
      </w:r>
      <w:r w:rsidR="009D2FA3" w:rsidRPr="00007045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 xml:space="preserve">I have the unique experience of living in Shenzhen, which challenged my abilities of working with people of different cultures. I have also spent years in front end customer service. </w:t>
      </w:r>
      <w:bookmarkStart w:id="0" w:name="_GoBack"/>
      <w:bookmarkEnd w:id="0"/>
    </w:p>
    <w:p w:rsidR="00B36638" w:rsidRPr="00BF503B" w:rsidRDefault="00846D6E">
      <w:pPr>
        <w:pStyle w:val="ResumeSectionsHeadings"/>
        <w:rPr>
          <w:rFonts w:ascii="Times New Roman" w:hAnsi="Times New Roman"/>
        </w:rPr>
      </w:pPr>
      <w:r w:rsidRPr="00BF503B">
        <w:rPr>
          <w:rFonts w:ascii="Times New Roman" w:hAnsi="Times New Roman"/>
          <w:noProof/>
        </w:rPr>
        <w:t>Skills Summary</w:t>
      </w:r>
    </w:p>
    <w:tbl>
      <w:tblPr>
        <w:tblW w:w="13845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5040"/>
        <w:gridCol w:w="5328"/>
        <w:gridCol w:w="3477"/>
      </w:tblGrid>
      <w:tr w:rsidR="00B36638" w:rsidRPr="00007045" w:rsidTr="001E2D7A">
        <w:trPr>
          <w:trHeight w:val="2160"/>
        </w:trPr>
        <w:tc>
          <w:tcPr>
            <w:tcW w:w="5040" w:type="dxa"/>
          </w:tcPr>
          <w:p w:rsidR="00A63C81" w:rsidRDefault="00235046">
            <w:pPr>
              <w:pStyle w:val="BulletList1"/>
              <w:rPr>
                <w:rFonts w:ascii="Times New Roman" w:hAnsi="Times New Roman"/>
              </w:rPr>
            </w:pPr>
            <w:r w:rsidRPr="00007045">
              <w:rPr>
                <w:rFonts w:ascii="Times New Roman" w:hAnsi="Times New Roman"/>
              </w:rPr>
              <w:t>Chinese</w:t>
            </w:r>
            <w:r w:rsidR="00A63C81">
              <w:rPr>
                <w:rFonts w:ascii="Times New Roman" w:hAnsi="Times New Roman"/>
              </w:rPr>
              <w:t xml:space="preserve"> speaking and writing</w:t>
            </w:r>
            <w:r w:rsidR="00626908" w:rsidRPr="00007045">
              <w:rPr>
                <w:rFonts w:ascii="Times New Roman" w:hAnsi="Times New Roman"/>
              </w:rPr>
              <w:t xml:space="preserve"> (5 years)</w:t>
            </w:r>
            <w:r w:rsidR="00A63C81">
              <w:rPr>
                <w:rFonts w:ascii="Times New Roman" w:hAnsi="Times New Roman"/>
              </w:rPr>
              <w:t xml:space="preserve"> </w:t>
            </w:r>
          </w:p>
          <w:p w:rsidR="00B36638" w:rsidRPr="00007045" w:rsidRDefault="00A63C81">
            <w:pPr>
              <w:pStyle w:val="BulletList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Japanese speaking and writing (1 year)</w:t>
            </w:r>
          </w:p>
          <w:p w:rsidR="00B36638" w:rsidRPr="00007045" w:rsidRDefault="007606E2">
            <w:pPr>
              <w:pStyle w:val="BulletList1"/>
              <w:rPr>
                <w:rFonts w:ascii="Times New Roman" w:hAnsi="Times New Roman"/>
              </w:rPr>
            </w:pPr>
            <w:r w:rsidRPr="00007045">
              <w:rPr>
                <w:rFonts w:ascii="Times New Roman" w:hAnsi="Times New Roman"/>
              </w:rPr>
              <w:t xml:space="preserve">Proficient in Writing </w:t>
            </w:r>
            <w:r w:rsidR="00020F03" w:rsidRPr="00007045">
              <w:rPr>
                <w:rFonts w:ascii="Times New Roman" w:hAnsi="Times New Roman"/>
              </w:rPr>
              <w:t>and Analyzing</w:t>
            </w:r>
          </w:p>
          <w:p w:rsidR="00020F03" w:rsidRPr="00007045" w:rsidRDefault="00A63C81">
            <w:pPr>
              <w:pStyle w:val="BulletList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Extensive knowledge of</w:t>
            </w:r>
            <w:r w:rsidR="006B1D46" w:rsidRPr="00007045">
              <w:rPr>
                <w:rFonts w:ascii="Times New Roman" w:hAnsi="Times New Roman"/>
              </w:rPr>
              <w:t xml:space="preserve"> Exce</w:t>
            </w:r>
            <w:r w:rsidR="00020F03" w:rsidRPr="00007045">
              <w:rPr>
                <w:rFonts w:ascii="Times New Roman" w:hAnsi="Times New Roman"/>
              </w:rPr>
              <w:t xml:space="preserve">l and other </w:t>
            </w:r>
            <w:r w:rsidR="00C555CD" w:rsidRPr="00007045">
              <w:rPr>
                <w:rFonts w:ascii="Times New Roman" w:hAnsi="Times New Roman"/>
              </w:rPr>
              <w:t xml:space="preserve">Office </w:t>
            </w:r>
            <w:r w:rsidR="0096603A" w:rsidRPr="00007045">
              <w:rPr>
                <w:rFonts w:ascii="Times New Roman" w:hAnsi="Times New Roman"/>
              </w:rPr>
              <w:t>o</w:t>
            </w:r>
            <w:r w:rsidR="00020F03" w:rsidRPr="00007045">
              <w:rPr>
                <w:rFonts w:ascii="Times New Roman" w:hAnsi="Times New Roman"/>
              </w:rPr>
              <w:t>rganization programs</w:t>
            </w:r>
          </w:p>
        </w:tc>
        <w:tc>
          <w:tcPr>
            <w:tcW w:w="5328" w:type="dxa"/>
          </w:tcPr>
          <w:p w:rsidR="00B36638" w:rsidRPr="00007045" w:rsidRDefault="00A63C81">
            <w:pPr>
              <w:pStyle w:val="BulletList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Knowledge of modern professional presentation techniques</w:t>
            </w:r>
          </w:p>
          <w:p w:rsidR="00020F03" w:rsidRPr="00007045" w:rsidRDefault="00A63C81">
            <w:pPr>
              <w:pStyle w:val="BulletList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Able to deploy n</w:t>
            </w:r>
            <w:r w:rsidR="003A2855">
              <w:rPr>
                <w:rFonts w:ascii="Times New Roman" w:hAnsi="Times New Roman"/>
              </w:rPr>
              <w:t>ew s</w:t>
            </w:r>
            <w:r>
              <w:rPr>
                <w:rFonts w:ascii="Times New Roman" w:hAnsi="Times New Roman"/>
              </w:rPr>
              <w:t>oftware for e</w:t>
            </w:r>
            <w:r w:rsidR="00020F03" w:rsidRPr="00007045">
              <w:rPr>
                <w:rFonts w:ascii="Times New Roman" w:hAnsi="Times New Roman"/>
              </w:rPr>
              <w:t>fficiency</w:t>
            </w:r>
          </w:p>
          <w:p w:rsidR="00020F03" w:rsidRDefault="00A63C81">
            <w:pPr>
              <w:pStyle w:val="BulletList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Academic and professional experience</w:t>
            </w:r>
            <w:r w:rsidR="006B1D46" w:rsidRPr="00007045">
              <w:rPr>
                <w:rFonts w:ascii="Times New Roman" w:hAnsi="Times New Roman"/>
              </w:rPr>
              <w:t xml:space="preserve"> with c</w:t>
            </w:r>
            <w:r w:rsidR="00020F03" w:rsidRPr="00007045">
              <w:rPr>
                <w:rFonts w:ascii="Times New Roman" w:hAnsi="Times New Roman"/>
              </w:rPr>
              <w:t>omputers including Programming</w:t>
            </w:r>
            <w:r w:rsidR="004F0E64" w:rsidRPr="00007045">
              <w:rPr>
                <w:rFonts w:ascii="Times New Roman" w:hAnsi="Times New Roman"/>
              </w:rPr>
              <w:t>(C#</w:t>
            </w:r>
            <w:r w:rsidR="00C555CD" w:rsidRPr="00007045">
              <w:rPr>
                <w:rFonts w:ascii="Times New Roman" w:hAnsi="Times New Roman"/>
              </w:rPr>
              <w:t>/</w:t>
            </w:r>
            <w:r w:rsidR="004F0E64" w:rsidRPr="00007045">
              <w:rPr>
                <w:rFonts w:ascii="Times New Roman" w:hAnsi="Times New Roman"/>
              </w:rPr>
              <w:t>Java</w:t>
            </w:r>
            <w:r>
              <w:rPr>
                <w:rFonts w:ascii="Times New Roman" w:hAnsi="Times New Roman"/>
              </w:rPr>
              <w:t>/Javascript</w:t>
            </w:r>
            <w:r w:rsidR="00C555CD" w:rsidRPr="00007045">
              <w:rPr>
                <w:rFonts w:ascii="Times New Roman" w:hAnsi="Times New Roman"/>
              </w:rPr>
              <w:t>)</w:t>
            </w:r>
            <w:r w:rsidR="00404415" w:rsidRPr="00007045">
              <w:rPr>
                <w:rFonts w:ascii="Times New Roman" w:hAnsi="Times New Roman"/>
              </w:rPr>
              <w:t xml:space="preserve"> </w:t>
            </w:r>
          </w:p>
          <w:p w:rsidR="00020B85" w:rsidRDefault="00020B85" w:rsidP="00020B85">
            <w:pPr>
              <w:pStyle w:val="BulletList1"/>
              <w:numPr>
                <w:ilvl w:val="0"/>
                <w:numId w:val="0"/>
              </w:numPr>
              <w:ind w:left="936"/>
              <w:rPr>
                <w:rFonts w:ascii="Times New Roman" w:hAnsi="Times New Roman"/>
              </w:rPr>
            </w:pPr>
          </w:p>
          <w:p w:rsidR="00B36638" w:rsidRPr="00007045" w:rsidRDefault="00B36638" w:rsidP="00BF503B">
            <w:pPr>
              <w:pStyle w:val="BulletList1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  <w:p w:rsidR="00B36638" w:rsidRPr="00007045" w:rsidRDefault="00B36638" w:rsidP="0083343C">
            <w:pPr>
              <w:pStyle w:val="BulletList1"/>
              <w:numPr>
                <w:ilvl w:val="0"/>
                <w:numId w:val="0"/>
              </w:numPr>
              <w:ind w:left="936"/>
              <w:rPr>
                <w:rFonts w:ascii="Times New Roman" w:hAnsi="Times New Roman"/>
              </w:rPr>
            </w:pPr>
          </w:p>
        </w:tc>
        <w:tc>
          <w:tcPr>
            <w:tcW w:w="3477" w:type="dxa"/>
          </w:tcPr>
          <w:p w:rsidR="00B36638" w:rsidRPr="00007045" w:rsidRDefault="00B36638" w:rsidP="0083343C">
            <w:pPr>
              <w:pStyle w:val="BulletList1"/>
              <w:numPr>
                <w:ilvl w:val="0"/>
                <w:numId w:val="0"/>
              </w:numPr>
              <w:ind w:left="936"/>
              <w:rPr>
                <w:rFonts w:ascii="Times New Roman" w:hAnsi="Times New Roman"/>
              </w:rPr>
            </w:pPr>
          </w:p>
          <w:p w:rsidR="00B36638" w:rsidRPr="00007045" w:rsidRDefault="00B36638" w:rsidP="0083343C">
            <w:pPr>
              <w:pStyle w:val="BulletList1"/>
              <w:numPr>
                <w:ilvl w:val="0"/>
                <w:numId w:val="0"/>
              </w:numPr>
              <w:ind w:left="936"/>
              <w:rPr>
                <w:rFonts w:ascii="Times New Roman" w:hAnsi="Times New Roman"/>
              </w:rPr>
            </w:pPr>
          </w:p>
          <w:p w:rsidR="00B36638" w:rsidRPr="00007045" w:rsidRDefault="00B36638" w:rsidP="0083343C">
            <w:pPr>
              <w:pStyle w:val="BulletList1"/>
              <w:numPr>
                <w:ilvl w:val="0"/>
                <w:numId w:val="0"/>
              </w:numPr>
              <w:ind w:left="936"/>
              <w:rPr>
                <w:rFonts w:ascii="Times New Roman" w:hAnsi="Times New Roman"/>
              </w:rPr>
            </w:pPr>
          </w:p>
          <w:p w:rsidR="00B36638" w:rsidRPr="00007045" w:rsidRDefault="00B36638" w:rsidP="0083343C">
            <w:pPr>
              <w:pStyle w:val="BulletList1"/>
              <w:numPr>
                <w:ilvl w:val="0"/>
                <w:numId w:val="0"/>
              </w:numPr>
              <w:ind w:left="576"/>
              <w:rPr>
                <w:rFonts w:ascii="Times New Roman" w:hAnsi="Times New Roman"/>
              </w:rPr>
            </w:pPr>
          </w:p>
        </w:tc>
      </w:tr>
    </w:tbl>
    <w:p w:rsidR="00020B85" w:rsidRPr="00BF503B" w:rsidRDefault="00020B85" w:rsidP="00020B85">
      <w:pPr>
        <w:pStyle w:val="ResumeSectionsHeadings"/>
        <w:rPr>
          <w:rFonts w:ascii="Times New Roman" w:hAnsi="Times New Roman"/>
        </w:rPr>
      </w:pPr>
      <w:r>
        <w:rPr>
          <w:rFonts w:ascii="Times New Roman" w:hAnsi="Times New Roman"/>
          <w:noProof/>
        </w:rPr>
        <w:t>Technical Skils</w:t>
      </w:r>
    </w:p>
    <w:tbl>
      <w:tblPr>
        <w:tblW w:w="10786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3927"/>
        <w:gridCol w:w="4151"/>
        <w:gridCol w:w="2708"/>
      </w:tblGrid>
      <w:tr w:rsidR="00020B85" w:rsidRPr="00007045" w:rsidTr="009D2FA3">
        <w:trPr>
          <w:trHeight w:val="1367"/>
        </w:trPr>
        <w:tc>
          <w:tcPr>
            <w:tcW w:w="3927" w:type="dxa"/>
          </w:tcPr>
          <w:p w:rsidR="00020B85" w:rsidRDefault="00847B1F" w:rsidP="006B0730">
            <w:pPr>
              <w:pStyle w:val="BulletList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Javascript</w:t>
            </w:r>
          </w:p>
          <w:p w:rsidR="00020B85" w:rsidRPr="00007045" w:rsidRDefault="00847B1F" w:rsidP="006B0730">
            <w:pPr>
              <w:pStyle w:val="BulletList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HTML, CSS, jQuery</w:t>
            </w:r>
          </w:p>
          <w:p w:rsidR="00020B85" w:rsidRPr="00007045" w:rsidRDefault="00B87DB4" w:rsidP="006B0730">
            <w:pPr>
              <w:pStyle w:val="BulletList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Front End Frameworks: Bootstrap</w:t>
            </w:r>
          </w:p>
          <w:p w:rsidR="00020B85" w:rsidRPr="00007045" w:rsidRDefault="002F1221" w:rsidP="006B0730">
            <w:pPr>
              <w:pStyle w:val="BulletList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AJAX, JSON, MongoDB</w:t>
            </w:r>
          </w:p>
        </w:tc>
        <w:tc>
          <w:tcPr>
            <w:tcW w:w="4151" w:type="dxa"/>
          </w:tcPr>
          <w:p w:rsidR="00020B85" w:rsidRPr="00007045" w:rsidRDefault="00174AAE" w:rsidP="006B0730">
            <w:pPr>
              <w:pStyle w:val="BulletList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NodeJs, ReactJs, NPM</w:t>
            </w:r>
          </w:p>
          <w:p w:rsidR="00020B85" w:rsidRDefault="00174AAE" w:rsidP="006B0730">
            <w:pPr>
              <w:pStyle w:val="BulletList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ExpressJS, Jade</w:t>
            </w:r>
          </w:p>
          <w:p w:rsidR="00020B85" w:rsidRPr="00007045" w:rsidRDefault="00020B85" w:rsidP="006B0730">
            <w:pPr>
              <w:pStyle w:val="BulletList1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  <w:p w:rsidR="00020B85" w:rsidRPr="00007045" w:rsidRDefault="00020B85" w:rsidP="006B0730">
            <w:pPr>
              <w:pStyle w:val="BulletList1"/>
              <w:numPr>
                <w:ilvl w:val="0"/>
                <w:numId w:val="0"/>
              </w:numPr>
              <w:ind w:left="936"/>
              <w:rPr>
                <w:rFonts w:ascii="Times New Roman" w:hAnsi="Times New Roman"/>
              </w:rPr>
            </w:pPr>
          </w:p>
        </w:tc>
        <w:tc>
          <w:tcPr>
            <w:tcW w:w="2708" w:type="dxa"/>
          </w:tcPr>
          <w:p w:rsidR="00020B85" w:rsidRPr="00007045" w:rsidRDefault="00020B85" w:rsidP="006B0730">
            <w:pPr>
              <w:pStyle w:val="BulletList1"/>
              <w:numPr>
                <w:ilvl w:val="0"/>
                <w:numId w:val="0"/>
              </w:numPr>
              <w:ind w:left="936"/>
              <w:rPr>
                <w:rFonts w:ascii="Times New Roman" w:hAnsi="Times New Roman"/>
              </w:rPr>
            </w:pPr>
          </w:p>
          <w:p w:rsidR="00020B85" w:rsidRPr="00007045" w:rsidRDefault="00020B85" w:rsidP="006B0730">
            <w:pPr>
              <w:pStyle w:val="BulletList1"/>
              <w:numPr>
                <w:ilvl w:val="0"/>
                <w:numId w:val="0"/>
              </w:numPr>
              <w:ind w:left="936"/>
              <w:rPr>
                <w:rFonts w:ascii="Times New Roman" w:hAnsi="Times New Roman"/>
              </w:rPr>
            </w:pPr>
          </w:p>
          <w:p w:rsidR="00020B85" w:rsidRPr="00007045" w:rsidRDefault="00020B85" w:rsidP="006B0730">
            <w:pPr>
              <w:pStyle w:val="BulletList1"/>
              <w:numPr>
                <w:ilvl w:val="0"/>
                <w:numId w:val="0"/>
              </w:numPr>
              <w:ind w:left="936"/>
              <w:rPr>
                <w:rFonts w:ascii="Times New Roman" w:hAnsi="Times New Roman"/>
              </w:rPr>
            </w:pPr>
          </w:p>
          <w:p w:rsidR="00020B85" w:rsidRPr="00007045" w:rsidRDefault="00020B85" w:rsidP="006B0730">
            <w:pPr>
              <w:pStyle w:val="BulletList1"/>
              <w:numPr>
                <w:ilvl w:val="0"/>
                <w:numId w:val="0"/>
              </w:numPr>
              <w:ind w:left="576"/>
              <w:rPr>
                <w:rFonts w:ascii="Times New Roman" w:hAnsi="Times New Roman"/>
              </w:rPr>
            </w:pPr>
          </w:p>
        </w:tc>
      </w:tr>
    </w:tbl>
    <w:p w:rsidR="00020B85" w:rsidRDefault="009A2F33">
      <w:pPr>
        <w:pStyle w:val="ResumeSectionsHeadings"/>
        <w:rPr>
          <w:rFonts w:ascii="Times New Roman" w:hAnsi="Times New Roman"/>
        </w:rPr>
      </w:pPr>
      <w:r>
        <w:rPr>
          <w:rFonts w:ascii="Times New Roman" w:hAnsi="Times New Roman"/>
        </w:rPr>
        <w:t>Relevant Work:</w:t>
      </w:r>
    </w:p>
    <w:p w:rsidR="009A2F33" w:rsidRDefault="00DA14F2">
      <w:pPr>
        <w:pStyle w:val="ResumeSectionsHeadings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GitHub Profile: </w:t>
      </w:r>
      <w:r w:rsidRPr="00DA14F2">
        <w:rPr>
          <w:rFonts w:ascii="Times New Roman" w:hAnsi="Times New Roman"/>
          <w:b w:val="0"/>
        </w:rPr>
        <w:t>https://github.com/vogtn/</w:t>
      </w:r>
    </w:p>
    <w:p w:rsidR="00DA14F2" w:rsidRDefault="00DA14F2">
      <w:pPr>
        <w:pStyle w:val="ResumeSectionsHeadings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Codepen Profile: </w:t>
      </w:r>
      <w:r w:rsidRPr="00DA14F2">
        <w:rPr>
          <w:rFonts w:ascii="Times New Roman" w:hAnsi="Times New Roman"/>
          <w:b w:val="0"/>
        </w:rPr>
        <w:t>https://codepen.io/vogtn/</w:t>
      </w:r>
    </w:p>
    <w:p w:rsidR="00DA14F2" w:rsidRDefault="00DA14F2">
      <w:pPr>
        <w:pStyle w:val="ResumeSectionsHeadings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Free Code Camp: </w:t>
      </w:r>
      <w:r w:rsidR="00063FF7" w:rsidRPr="00F94628">
        <w:rPr>
          <w:rFonts w:ascii="Times New Roman" w:hAnsi="Times New Roman"/>
          <w:b w:val="0"/>
        </w:rPr>
        <w:t>https://www.freecodecamp.com/vogtn</w:t>
      </w:r>
    </w:p>
    <w:p w:rsidR="006F0828" w:rsidRPr="00DA14F2" w:rsidRDefault="006F0828">
      <w:pPr>
        <w:pStyle w:val="ResumeSectionsHeadings"/>
        <w:rPr>
          <w:rFonts w:ascii="Times New Roman" w:hAnsi="Times New Roman"/>
          <w:b w:val="0"/>
        </w:rPr>
      </w:pPr>
    </w:p>
    <w:p w:rsidR="00B36638" w:rsidRPr="00007045" w:rsidRDefault="003A2855">
      <w:pPr>
        <w:pStyle w:val="ResumeSectionsHeadings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846D6E" w:rsidRPr="00007045">
        <w:rPr>
          <w:rFonts w:ascii="Times New Roman" w:hAnsi="Times New Roman"/>
        </w:rPr>
        <w:t>rofessional Experience</w:t>
      </w:r>
    </w:p>
    <w:p w:rsidR="00B36638" w:rsidRPr="00007045" w:rsidRDefault="00F81069">
      <w:pPr>
        <w:pStyle w:val="HeadingAllCaps"/>
        <w:rPr>
          <w:rFonts w:ascii="Times New Roman" w:hAnsi="Times New Roman"/>
        </w:rPr>
      </w:pPr>
      <w:r w:rsidRPr="00007045">
        <w:rPr>
          <w:rFonts w:ascii="Times New Roman" w:hAnsi="Times New Roman"/>
        </w:rPr>
        <w:t>Tutoring</w:t>
      </w:r>
    </w:p>
    <w:p w:rsidR="00B36638" w:rsidRDefault="00743FE9">
      <w:pPr>
        <w:pStyle w:val="BulletList1"/>
        <w:rPr>
          <w:rFonts w:ascii="Times New Roman" w:hAnsi="Times New Roman"/>
        </w:rPr>
      </w:pPr>
      <w:r w:rsidRPr="00007045">
        <w:rPr>
          <w:rFonts w:ascii="Times New Roman" w:hAnsi="Times New Roman"/>
        </w:rPr>
        <w:t>Prepare</w:t>
      </w:r>
      <w:r w:rsidR="00F81069" w:rsidRPr="00007045">
        <w:rPr>
          <w:rFonts w:ascii="Times New Roman" w:hAnsi="Times New Roman"/>
        </w:rPr>
        <w:t>d lesson guides for tests in several subjects to a group of up to 7 students. This includes creating</w:t>
      </w:r>
      <w:r w:rsidR="009171D9" w:rsidRPr="00007045">
        <w:rPr>
          <w:rFonts w:ascii="Times New Roman" w:hAnsi="Times New Roman"/>
        </w:rPr>
        <w:t xml:space="preserve"> study materials and developing lesson plans for 1-2 hour sessions. Subjects included: Chinese, Biology, English, Math, and History.</w:t>
      </w:r>
    </w:p>
    <w:p w:rsidR="00F17D59" w:rsidRDefault="00F17D59" w:rsidP="00F17D59">
      <w:pPr>
        <w:pStyle w:val="BulletList1"/>
        <w:numPr>
          <w:ilvl w:val="0"/>
          <w:numId w:val="0"/>
        </w:numPr>
        <w:ind w:left="936" w:hanging="360"/>
        <w:rPr>
          <w:rFonts w:ascii="Times New Roman" w:hAnsi="Times New Roman"/>
        </w:rPr>
      </w:pPr>
    </w:p>
    <w:p w:rsidR="00F17D59" w:rsidRDefault="00F17D59" w:rsidP="00F17D59">
      <w:pPr>
        <w:pStyle w:val="BulletList1"/>
        <w:numPr>
          <w:ilvl w:val="0"/>
          <w:numId w:val="0"/>
        </w:numPr>
        <w:ind w:left="936" w:hanging="360"/>
        <w:rPr>
          <w:rFonts w:ascii="Times New Roman" w:hAnsi="Times New Roman"/>
        </w:rPr>
      </w:pPr>
    </w:p>
    <w:p w:rsidR="00F17D59" w:rsidRPr="00007045" w:rsidRDefault="00F17D59" w:rsidP="00F17D59">
      <w:pPr>
        <w:pStyle w:val="BulletList1"/>
        <w:numPr>
          <w:ilvl w:val="0"/>
          <w:numId w:val="0"/>
        </w:numPr>
        <w:ind w:left="936" w:hanging="360"/>
        <w:rPr>
          <w:rFonts w:ascii="Times New Roman" w:hAnsi="Times New Roman"/>
        </w:rPr>
      </w:pPr>
    </w:p>
    <w:p w:rsidR="00CA29B5" w:rsidRPr="00007045" w:rsidRDefault="00CA29B5" w:rsidP="00CA29B5">
      <w:pPr>
        <w:pStyle w:val="HeadingAllCaps"/>
        <w:rPr>
          <w:rFonts w:ascii="Times New Roman" w:hAnsi="Times New Roman"/>
        </w:rPr>
      </w:pPr>
      <w:r>
        <w:rPr>
          <w:rFonts w:ascii="Times New Roman" w:hAnsi="Times New Roman"/>
        </w:rPr>
        <w:t>MCDONALDS(sales assistant)</w:t>
      </w:r>
    </w:p>
    <w:p w:rsidR="00CA29B5" w:rsidRPr="00007045" w:rsidRDefault="00CA29B5" w:rsidP="00CA29B5">
      <w:pPr>
        <w:pStyle w:val="BulletList1"/>
        <w:rPr>
          <w:rFonts w:ascii="Times New Roman" w:hAnsi="Times New Roman"/>
        </w:rPr>
      </w:pPr>
      <w:r>
        <w:rPr>
          <w:rFonts w:ascii="Times New Roman" w:hAnsi="Times New Roman"/>
        </w:rPr>
        <w:t>Interaction with sales to customers</w:t>
      </w:r>
    </w:p>
    <w:p w:rsidR="00645212" w:rsidRDefault="00645212" w:rsidP="00C04BE9">
      <w:pPr>
        <w:pStyle w:val="BulletList1"/>
        <w:numPr>
          <w:ilvl w:val="0"/>
          <w:numId w:val="0"/>
        </w:numPr>
        <w:rPr>
          <w:rFonts w:ascii="Times New Roman" w:hAnsi="Times New Roman"/>
        </w:rPr>
      </w:pPr>
    </w:p>
    <w:p w:rsidR="00645212" w:rsidRPr="00007045" w:rsidRDefault="00645212" w:rsidP="00645212">
      <w:pPr>
        <w:pStyle w:val="HeadingAllCaps"/>
        <w:rPr>
          <w:rFonts w:ascii="Times New Roman" w:hAnsi="Times New Roman"/>
        </w:rPr>
      </w:pPr>
      <w:r>
        <w:rPr>
          <w:rFonts w:ascii="Times New Roman" w:hAnsi="Times New Roman"/>
        </w:rPr>
        <w:t>GREENWOOD USA</w:t>
      </w:r>
      <w:r w:rsidR="00CA29B5">
        <w:rPr>
          <w:rFonts w:ascii="Times New Roman" w:hAnsi="Times New Roman"/>
        </w:rPr>
        <w:t>(Bellevue college intern)</w:t>
      </w:r>
    </w:p>
    <w:p w:rsidR="00113D1E" w:rsidRDefault="00645212" w:rsidP="00113D1E">
      <w:pPr>
        <w:pStyle w:val="BulletList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Designed </w:t>
      </w:r>
      <w:r w:rsidR="001F31E2">
        <w:rPr>
          <w:rFonts w:ascii="Times New Roman" w:hAnsi="Times New Roman"/>
        </w:rPr>
        <w:t xml:space="preserve">javascript wizard to guide the user through the buying process of </w:t>
      </w:r>
      <w:r w:rsidR="00113D1E">
        <w:rPr>
          <w:rFonts w:ascii="Times New Roman" w:hAnsi="Times New Roman"/>
        </w:rPr>
        <w:t xml:space="preserve">wood boilers. </w:t>
      </w:r>
    </w:p>
    <w:p w:rsidR="00113D1E" w:rsidRPr="00C04BE9" w:rsidRDefault="00113D1E" w:rsidP="00113D1E">
      <w:pPr>
        <w:pStyle w:val="BulletList1"/>
        <w:rPr>
          <w:rStyle w:val="Hyperlink"/>
          <w:rFonts w:ascii="Times New Roman" w:hAnsi="Times New Roman"/>
          <w:color w:val="auto"/>
          <w:u w:val="none"/>
        </w:rPr>
      </w:pPr>
      <w:r>
        <w:rPr>
          <w:rFonts w:ascii="Times New Roman" w:hAnsi="Times New Roman"/>
        </w:rPr>
        <w:t xml:space="preserve">Beta design: </w:t>
      </w:r>
      <w:hyperlink r:id="rId9" w:history="1">
        <w:r>
          <w:rPr>
            <w:rStyle w:val="Hyperlink"/>
          </w:rPr>
          <w:t>http://test.rekapper.com/?page_id=6</w:t>
        </w:r>
      </w:hyperlink>
      <w:r w:rsidR="0060647E">
        <w:rPr>
          <w:rStyle w:val="Hyperlink"/>
        </w:rPr>
        <w:t xml:space="preserve"> (Depreciated) </w:t>
      </w:r>
    </w:p>
    <w:p w:rsidR="00C04BE9" w:rsidRPr="00113D1E" w:rsidRDefault="00C04BE9" w:rsidP="00C04BE9">
      <w:pPr>
        <w:pStyle w:val="BulletList1"/>
        <w:numPr>
          <w:ilvl w:val="0"/>
          <w:numId w:val="0"/>
        </w:numPr>
        <w:rPr>
          <w:rFonts w:ascii="Times New Roman" w:hAnsi="Times New Roman"/>
        </w:rPr>
      </w:pPr>
    </w:p>
    <w:p w:rsidR="00C04BE9" w:rsidRPr="00007045" w:rsidRDefault="00C04BE9" w:rsidP="00C04BE9">
      <w:pPr>
        <w:pStyle w:val="HeadingAllCaps"/>
        <w:rPr>
          <w:rFonts w:ascii="Times New Roman" w:hAnsi="Times New Roman"/>
        </w:rPr>
      </w:pPr>
      <w:r>
        <w:rPr>
          <w:rFonts w:ascii="Times New Roman" w:hAnsi="Times New Roman"/>
        </w:rPr>
        <w:t>UW SURPLUS (Sales assistant)</w:t>
      </w:r>
    </w:p>
    <w:p w:rsidR="00C04BE9" w:rsidRDefault="00C04BE9" w:rsidP="00C04BE9">
      <w:pPr>
        <w:pStyle w:val="BulletList1"/>
        <w:rPr>
          <w:rFonts w:ascii="Times New Roman" w:hAnsi="Times New Roman"/>
        </w:rPr>
      </w:pPr>
      <w:r>
        <w:rPr>
          <w:rFonts w:ascii="Times New Roman" w:hAnsi="Times New Roman"/>
        </w:rPr>
        <w:t>Facilitated customer sales to Government/Non-Profit/Public</w:t>
      </w:r>
    </w:p>
    <w:p w:rsidR="004B0EBA" w:rsidRPr="006133BC" w:rsidRDefault="00C04BE9" w:rsidP="006133BC">
      <w:pPr>
        <w:pStyle w:val="BulletList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Removal and catalog of UW computer harddrives </w:t>
      </w:r>
    </w:p>
    <w:p w:rsidR="004B0EBA" w:rsidRDefault="004B0EBA" w:rsidP="00645212">
      <w:pPr>
        <w:pStyle w:val="BulletList1"/>
        <w:numPr>
          <w:ilvl w:val="0"/>
          <w:numId w:val="0"/>
        </w:numPr>
        <w:ind w:left="936"/>
        <w:rPr>
          <w:rFonts w:ascii="Times New Roman" w:hAnsi="Times New Roman"/>
        </w:rPr>
      </w:pPr>
    </w:p>
    <w:p w:rsidR="004B0EBA" w:rsidRDefault="004B0EBA" w:rsidP="00645212">
      <w:pPr>
        <w:pStyle w:val="BulletList1"/>
        <w:numPr>
          <w:ilvl w:val="0"/>
          <w:numId w:val="0"/>
        </w:numPr>
        <w:ind w:left="936"/>
        <w:rPr>
          <w:rFonts w:ascii="Times New Roman" w:hAnsi="Times New Roman"/>
        </w:rPr>
      </w:pPr>
    </w:p>
    <w:p w:rsidR="004B0EBA" w:rsidRPr="00007045" w:rsidRDefault="004B0EBA" w:rsidP="00645212">
      <w:pPr>
        <w:pStyle w:val="BulletList1"/>
        <w:numPr>
          <w:ilvl w:val="0"/>
          <w:numId w:val="0"/>
        </w:numPr>
        <w:ind w:left="936"/>
        <w:rPr>
          <w:rFonts w:ascii="Times New Roman" w:hAnsi="Times New Roman"/>
        </w:rPr>
      </w:pPr>
    </w:p>
    <w:p w:rsidR="00B36638" w:rsidRPr="00007045" w:rsidRDefault="00846D6E">
      <w:pPr>
        <w:pStyle w:val="ResumeSectionsHeadings"/>
        <w:rPr>
          <w:rFonts w:ascii="Times New Roman" w:hAnsi="Times New Roman"/>
        </w:rPr>
      </w:pPr>
      <w:r w:rsidRPr="00007045">
        <w:rPr>
          <w:rFonts w:ascii="Times New Roman" w:hAnsi="Times New Roman"/>
        </w:rPr>
        <w:t>Education</w:t>
      </w:r>
      <w:r w:rsidR="00837A87" w:rsidRPr="00007045">
        <w:rPr>
          <w:rFonts w:ascii="Times New Roman" w:hAnsi="Times New Roman"/>
        </w:rPr>
        <w:t xml:space="preserve"> and Certifications</w:t>
      </w:r>
    </w:p>
    <w:p w:rsidR="00057B5F" w:rsidRPr="00007045" w:rsidRDefault="00057B5F" w:rsidP="00057B5F">
      <w:pPr>
        <w:pStyle w:val="BulletList1"/>
        <w:rPr>
          <w:rFonts w:ascii="Times New Roman" w:hAnsi="Times New Roman"/>
        </w:rPr>
      </w:pPr>
      <w:r w:rsidRPr="00007045">
        <w:rPr>
          <w:rFonts w:ascii="Times New Roman" w:hAnsi="Times New Roman"/>
        </w:rPr>
        <w:t>SHEKOU INTERNATIONAL SCHOOL – Shenzhen, China</w:t>
      </w:r>
    </w:p>
    <w:p w:rsidR="00106683" w:rsidRPr="00007045" w:rsidRDefault="00106683" w:rsidP="00015DB0">
      <w:pPr>
        <w:pStyle w:val="Jobtitles-employmenthistory"/>
        <w:ind w:left="936"/>
        <w:rPr>
          <w:rFonts w:ascii="Times New Roman" w:hAnsi="Times New Roman"/>
        </w:rPr>
      </w:pPr>
    </w:p>
    <w:p w:rsidR="006774A3" w:rsidRPr="00A91F0F" w:rsidRDefault="000D12B4" w:rsidP="00A91F0F">
      <w:pPr>
        <w:pStyle w:val="BulletList1"/>
        <w:rPr>
          <w:rFonts w:ascii="Times New Roman" w:hAnsi="Times New Roman"/>
        </w:rPr>
      </w:pPr>
      <w:r w:rsidRPr="00007045">
        <w:rPr>
          <w:rFonts w:ascii="Times New Roman" w:hAnsi="Times New Roman"/>
        </w:rPr>
        <w:t>INGLEMOOR SENIOR HIGH SCHOOL</w:t>
      </w:r>
      <w:r w:rsidR="0083343C" w:rsidRPr="00007045">
        <w:rPr>
          <w:rFonts w:ascii="Times New Roman" w:hAnsi="Times New Roman"/>
        </w:rPr>
        <w:t xml:space="preserve"> – </w:t>
      </w:r>
      <w:r w:rsidRPr="00007045">
        <w:rPr>
          <w:rFonts w:ascii="Times New Roman" w:hAnsi="Times New Roman"/>
        </w:rPr>
        <w:t>Kenmore, W</w:t>
      </w:r>
      <w:r w:rsidR="0083343C" w:rsidRPr="00007045">
        <w:rPr>
          <w:rFonts w:ascii="Times New Roman" w:hAnsi="Times New Roman"/>
        </w:rPr>
        <w:t>A</w:t>
      </w:r>
    </w:p>
    <w:p w:rsidR="00E9174C" w:rsidRPr="00007045" w:rsidRDefault="00D20C1B" w:rsidP="000D12B4">
      <w:pPr>
        <w:pStyle w:val="Jobtitles-employmenthistory"/>
        <w:ind w:left="9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High School </w:t>
      </w:r>
      <w:r w:rsidR="00E9174C" w:rsidRPr="00007045">
        <w:rPr>
          <w:rFonts w:ascii="Times New Roman" w:hAnsi="Times New Roman"/>
        </w:rPr>
        <w:t>Diploma</w:t>
      </w:r>
    </w:p>
    <w:p w:rsidR="00B36638" w:rsidRPr="00007045" w:rsidRDefault="00057B5F" w:rsidP="000D12B4">
      <w:pPr>
        <w:pStyle w:val="Jobtitles-employmenthistory"/>
        <w:ind w:left="936"/>
        <w:rPr>
          <w:rFonts w:ascii="Times New Roman" w:hAnsi="Times New Roman"/>
        </w:rPr>
      </w:pPr>
      <w:r w:rsidRPr="00007045">
        <w:rPr>
          <w:rFonts w:ascii="Times New Roman" w:hAnsi="Times New Roman"/>
        </w:rPr>
        <w:t>International Baccallaureate</w:t>
      </w:r>
      <w:r w:rsidR="00726790">
        <w:rPr>
          <w:rFonts w:ascii="Times New Roman" w:hAnsi="Times New Roman"/>
        </w:rPr>
        <w:t xml:space="preserve"> Program</w:t>
      </w:r>
      <w:r w:rsidRPr="00007045">
        <w:rPr>
          <w:rFonts w:ascii="Times New Roman" w:hAnsi="Times New Roman"/>
        </w:rPr>
        <w:t xml:space="preserve"> Graduate</w:t>
      </w:r>
    </w:p>
    <w:p w:rsidR="009171D9" w:rsidRPr="00007045" w:rsidRDefault="009171D9" w:rsidP="000D12B4">
      <w:pPr>
        <w:pStyle w:val="Jobtitles-employmenthistory"/>
        <w:ind w:left="936"/>
        <w:rPr>
          <w:rFonts w:ascii="Times New Roman" w:hAnsi="Times New Roman"/>
        </w:rPr>
      </w:pPr>
      <w:r w:rsidRPr="00007045">
        <w:rPr>
          <w:rFonts w:ascii="Times New Roman" w:hAnsi="Times New Roman"/>
        </w:rPr>
        <w:t>(Awarded “Chinese Student of the Year” 2011)</w:t>
      </w:r>
    </w:p>
    <w:p w:rsidR="00B36638" w:rsidRDefault="00837A87" w:rsidP="0083343C">
      <w:pPr>
        <w:pStyle w:val="EmploymentHistoryLocations"/>
        <w:rPr>
          <w:rFonts w:ascii="Times New Roman" w:hAnsi="Times New Roman"/>
        </w:rPr>
      </w:pPr>
      <w:r w:rsidRPr="00007045">
        <w:rPr>
          <w:rFonts w:ascii="Times New Roman" w:hAnsi="Times New Roman"/>
        </w:rPr>
        <w:t xml:space="preserve">       </w:t>
      </w:r>
      <w:r w:rsidR="00734950" w:rsidRPr="00007045">
        <w:rPr>
          <w:rFonts w:ascii="Times New Roman" w:hAnsi="Times New Roman"/>
        </w:rPr>
        <w:t xml:space="preserve">  </w:t>
      </w:r>
      <w:r w:rsidRPr="00007045">
        <w:rPr>
          <w:rFonts w:ascii="Times New Roman" w:hAnsi="Times New Roman"/>
        </w:rPr>
        <w:t xml:space="preserve"> </w:t>
      </w:r>
      <w:r w:rsidR="00F81069" w:rsidRPr="00007045">
        <w:rPr>
          <w:rFonts w:ascii="Times New Roman" w:hAnsi="Times New Roman"/>
        </w:rPr>
        <w:t>GPA: 3.17</w:t>
      </w:r>
      <w:r w:rsidR="00846D6E" w:rsidRPr="00007045">
        <w:rPr>
          <w:rFonts w:ascii="Times New Roman" w:hAnsi="Times New Roman"/>
        </w:rPr>
        <w:t>/4.0</w:t>
      </w:r>
    </w:p>
    <w:p w:rsidR="00106683" w:rsidRPr="00007045" w:rsidRDefault="00106683" w:rsidP="0083343C">
      <w:pPr>
        <w:pStyle w:val="EmploymentHistoryLocations"/>
        <w:rPr>
          <w:rFonts w:ascii="Times New Roman" w:hAnsi="Times New Roman"/>
        </w:rPr>
      </w:pPr>
    </w:p>
    <w:p w:rsidR="006774A3" w:rsidRPr="00007045" w:rsidRDefault="006774A3" w:rsidP="0083343C">
      <w:pPr>
        <w:pStyle w:val="EmploymentHistoryLocations"/>
        <w:rPr>
          <w:rFonts w:ascii="Times New Roman" w:hAnsi="Times New Roman"/>
        </w:rPr>
      </w:pPr>
    </w:p>
    <w:p w:rsidR="006774A3" w:rsidRPr="00007045" w:rsidRDefault="006774A3" w:rsidP="006774A3">
      <w:pPr>
        <w:pStyle w:val="BulletList1"/>
        <w:rPr>
          <w:rFonts w:ascii="Times New Roman" w:hAnsi="Times New Roman"/>
        </w:rPr>
      </w:pPr>
      <w:r w:rsidRPr="00007045">
        <w:rPr>
          <w:rFonts w:ascii="Times New Roman" w:hAnsi="Times New Roman"/>
        </w:rPr>
        <w:t>BELLEVUE COLLEGE – Bellevue, WA</w:t>
      </w:r>
    </w:p>
    <w:p w:rsidR="006774A3" w:rsidRDefault="006774A3" w:rsidP="006774A3">
      <w:pPr>
        <w:pStyle w:val="BulletList1"/>
        <w:numPr>
          <w:ilvl w:val="0"/>
          <w:numId w:val="0"/>
        </w:numPr>
        <w:ind w:left="936"/>
        <w:rPr>
          <w:rFonts w:ascii="Times New Roman" w:hAnsi="Times New Roman"/>
        </w:rPr>
      </w:pPr>
    </w:p>
    <w:p w:rsidR="0094551D" w:rsidRPr="00007045" w:rsidRDefault="0094551D" w:rsidP="00BA124E">
      <w:pPr>
        <w:pStyle w:val="Jobtitles-employmenthistory"/>
        <w:ind w:left="93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Relevant </w:t>
      </w:r>
      <w:r w:rsidR="00BF503B">
        <w:rPr>
          <w:rFonts w:ascii="Times New Roman" w:hAnsi="Times New Roman"/>
        </w:rPr>
        <w:t>Coursework</w:t>
      </w:r>
      <w:r>
        <w:rPr>
          <w:rFonts w:ascii="Times New Roman" w:hAnsi="Times New Roman"/>
        </w:rPr>
        <w:t xml:space="preserve">: Economics, Math, International Business, </w:t>
      </w:r>
    </w:p>
    <w:p w:rsidR="00AC37D6" w:rsidRDefault="00AD6191" w:rsidP="0094551D">
      <w:pPr>
        <w:pStyle w:val="BulletList1"/>
        <w:numPr>
          <w:ilvl w:val="0"/>
          <w:numId w:val="0"/>
        </w:numPr>
        <w:ind w:left="936"/>
        <w:rPr>
          <w:rFonts w:ascii="Times New Roman" w:hAnsi="Times New Roman"/>
        </w:rPr>
      </w:pPr>
      <w:r>
        <w:rPr>
          <w:rFonts w:ascii="Times New Roman" w:hAnsi="Times New Roman"/>
        </w:rPr>
        <w:t>GPA: 3.93</w:t>
      </w:r>
      <w:r w:rsidR="006774A3" w:rsidRPr="00007045">
        <w:rPr>
          <w:rFonts w:ascii="Times New Roman" w:hAnsi="Times New Roman"/>
        </w:rPr>
        <w:t>/4.0</w:t>
      </w:r>
    </w:p>
    <w:p w:rsidR="00106683" w:rsidRDefault="00106683" w:rsidP="0094551D">
      <w:pPr>
        <w:pStyle w:val="BulletList1"/>
        <w:numPr>
          <w:ilvl w:val="0"/>
          <w:numId w:val="0"/>
        </w:numPr>
        <w:ind w:left="936"/>
        <w:rPr>
          <w:rFonts w:ascii="Times New Roman" w:hAnsi="Times New Roman"/>
        </w:rPr>
      </w:pPr>
    </w:p>
    <w:p w:rsidR="00BF503B" w:rsidRDefault="00BF503B" w:rsidP="0094551D">
      <w:pPr>
        <w:pStyle w:val="BulletList1"/>
        <w:numPr>
          <w:ilvl w:val="0"/>
          <w:numId w:val="0"/>
        </w:numPr>
        <w:ind w:left="936"/>
        <w:rPr>
          <w:rFonts w:ascii="Times New Roman" w:hAnsi="Times New Roman"/>
        </w:rPr>
      </w:pPr>
    </w:p>
    <w:p w:rsidR="00BF503B" w:rsidRPr="00007045" w:rsidRDefault="00741DEF" w:rsidP="00BF503B">
      <w:pPr>
        <w:pStyle w:val="BulletList1"/>
        <w:rPr>
          <w:rFonts w:ascii="Times New Roman" w:hAnsi="Times New Roman"/>
        </w:rPr>
      </w:pPr>
      <w:r>
        <w:rPr>
          <w:rFonts w:ascii="Times New Roman" w:hAnsi="Times New Roman"/>
        </w:rPr>
        <w:t>Free Code Camp</w:t>
      </w:r>
      <w:r w:rsidR="00BF503B" w:rsidRPr="00007045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(online)</w:t>
      </w:r>
    </w:p>
    <w:p w:rsidR="00BF503B" w:rsidRDefault="00BF503B" w:rsidP="00BF503B">
      <w:pPr>
        <w:pStyle w:val="BulletList1"/>
        <w:numPr>
          <w:ilvl w:val="0"/>
          <w:numId w:val="0"/>
        </w:numPr>
        <w:ind w:left="936"/>
        <w:rPr>
          <w:rFonts w:ascii="Times New Roman" w:hAnsi="Times New Roman"/>
        </w:rPr>
      </w:pPr>
    </w:p>
    <w:p w:rsidR="00BF503B" w:rsidRPr="00007045" w:rsidRDefault="00741DEF" w:rsidP="00BF503B">
      <w:pPr>
        <w:pStyle w:val="Jobtitles-employmenthistory"/>
        <w:ind w:left="936"/>
        <w:rPr>
          <w:rFonts w:ascii="Times New Roman" w:hAnsi="Times New Roman"/>
        </w:rPr>
      </w:pPr>
      <w:r>
        <w:rPr>
          <w:rFonts w:ascii="Times New Roman" w:hAnsi="Times New Roman"/>
        </w:rPr>
        <w:t>Front-End Javascript Development Course</w:t>
      </w:r>
    </w:p>
    <w:p w:rsidR="00BF503B" w:rsidRDefault="00741DEF" w:rsidP="00BF503B">
      <w:pPr>
        <w:pStyle w:val="BulletList1"/>
        <w:numPr>
          <w:ilvl w:val="0"/>
          <w:numId w:val="0"/>
        </w:numPr>
        <w:ind w:left="936"/>
        <w:rPr>
          <w:rFonts w:ascii="Times New Roman" w:hAnsi="Times New Roman"/>
        </w:rPr>
      </w:pPr>
      <w:r>
        <w:rPr>
          <w:rFonts w:ascii="Times New Roman" w:hAnsi="Times New Roman"/>
        </w:rPr>
        <w:t>Aprox</w:t>
      </w:r>
      <w:r w:rsidR="007D0334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Hours: 300 </w:t>
      </w:r>
    </w:p>
    <w:p w:rsidR="00BF503B" w:rsidRDefault="00BF503B" w:rsidP="0094551D">
      <w:pPr>
        <w:pStyle w:val="BulletList1"/>
        <w:numPr>
          <w:ilvl w:val="0"/>
          <w:numId w:val="0"/>
        </w:numPr>
        <w:ind w:left="936"/>
        <w:rPr>
          <w:rFonts w:ascii="Times New Roman" w:hAnsi="Times New Roman"/>
        </w:rPr>
      </w:pPr>
    </w:p>
    <w:p w:rsidR="006774A3" w:rsidRPr="00007045" w:rsidRDefault="006774A3" w:rsidP="00D6652B">
      <w:pPr>
        <w:pStyle w:val="EmploymentHistoryLocations"/>
        <w:ind w:left="0"/>
        <w:rPr>
          <w:rFonts w:ascii="Times New Roman" w:hAnsi="Times New Roman"/>
        </w:rPr>
      </w:pPr>
    </w:p>
    <w:p w:rsidR="00B9640F" w:rsidRPr="00007045" w:rsidRDefault="00151E34" w:rsidP="00007045">
      <w:pPr>
        <w:pStyle w:val="ResumeSectionsHeadings"/>
        <w:rPr>
          <w:rFonts w:ascii="Times New Roman" w:hAnsi="Times New Roman"/>
        </w:rPr>
      </w:pPr>
      <w:r w:rsidRPr="00007045">
        <w:rPr>
          <w:rFonts w:ascii="Times New Roman" w:hAnsi="Times New Roman"/>
        </w:rPr>
        <w:t>References</w:t>
      </w:r>
    </w:p>
    <w:p w:rsidR="00B9640F" w:rsidRPr="00007045" w:rsidRDefault="00AA5891" w:rsidP="00B9640F">
      <w:pPr>
        <w:pStyle w:val="HeadingAllCaps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Jenele Cassidy </w:t>
      </w:r>
    </w:p>
    <w:p w:rsidR="00B9640F" w:rsidRPr="00007045" w:rsidRDefault="008C749F" w:rsidP="00B9640F">
      <w:pPr>
        <w:pStyle w:val="BulletList1"/>
        <w:rPr>
          <w:rFonts w:ascii="Times New Roman" w:hAnsi="Times New Roman"/>
        </w:rPr>
      </w:pPr>
      <w:hyperlink r:id="rId10" w:history="1">
        <w:r>
          <w:rPr>
            <w:rStyle w:val="Hyperlink"/>
            <w:rFonts w:ascii="Arial" w:hAnsi="Arial" w:cs="Arial"/>
            <w:color w:val="0F79A3"/>
            <w:sz w:val="18"/>
            <w:szCs w:val="18"/>
            <w:bdr w:val="none" w:sz="0" w:space="0" w:color="auto" w:frame="1"/>
            <w:shd w:val="clear" w:color="auto" w:fill="FFFFFF"/>
          </w:rPr>
          <w:t>surplus@uw.edu</w:t>
        </w:r>
      </w:hyperlink>
      <w:r>
        <w:rPr>
          <w:rFonts w:ascii="Arial" w:hAnsi="Arial" w:cs="Arial"/>
          <w:color w:val="484848"/>
          <w:sz w:val="18"/>
          <w:szCs w:val="18"/>
          <w:shd w:val="clear" w:color="auto" w:fill="FFFFFF"/>
        </w:rPr>
        <w:t>.</w:t>
      </w:r>
      <w:r w:rsidR="00B9640F" w:rsidRPr="00007045">
        <w:rPr>
          <w:rFonts w:ascii="Times New Roman" w:hAnsi="Times New Roman"/>
        </w:rPr>
        <w:br/>
      </w:r>
      <w:r>
        <w:rPr>
          <w:rFonts w:ascii="Times New Roman" w:hAnsi="Times New Roman"/>
        </w:rPr>
        <w:t>UW Surplus warehouse manager</w:t>
      </w:r>
    </w:p>
    <w:p w:rsidR="00A74123" w:rsidRPr="00007045" w:rsidRDefault="00A74123" w:rsidP="00A74123">
      <w:pPr>
        <w:pStyle w:val="HeadingAllCaps"/>
        <w:rPr>
          <w:rFonts w:ascii="Times New Roman" w:hAnsi="Times New Roman"/>
        </w:rPr>
      </w:pPr>
      <w:r w:rsidRPr="00007045">
        <w:rPr>
          <w:rFonts w:ascii="Times New Roman" w:hAnsi="Times New Roman"/>
        </w:rPr>
        <w:t>CaMeron AMER</w:t>
      </w:r>
    </w:p>
    <w:p w:rsidR="00151E34" w:rsidRPr="00AA5891" w:rsidRDefault="00A74123" w:rsidP="00151E34">
      <w:pPr>
        <w:pStyle w:val="BulletList1"/>
        <w:rPr>
          <w:rFonts w:ascii="Times New Roman" w:hAnsi="Times New Roman"/>
        </w:rPr>
      </w:pPr>
      <w:r w:rsidRPr="00007045">
        <w:rPr>
          <w:rFonts w:ascii="Times New Roman" w:hAnsi="Times New Roman"/>
        </w:rPr>
        <w:t>(425) 368-8301</w:t>
      </w:r>
      <w:r w:rsidRPr="00007045">
        <w:rPr>
          <w:rFonts w:ascii="Times New Roman" w:hAnsi="Times New Roman"/>
        </w:rPr>
        <w:br/>
        <w:t xml:space="preserve">Took part in most of my tutoring sessions. </w:t>
      </w:r>
    </w:p>
    <w:p w:rsidR="00717998" w:rsidRDefault="00717998" w:rsidP="00A97143">
      <w:pPr>
        <w:pStyle w:val="EmploymentHistoryLocations"/>
        <w:ind w:left="0"/>
      </w:pPr>
    </w:p>
    <w:sectPr w:rsidR="00717998" w:rsidSect="00B36638">
      <w:headerReference w:type="default" r:id="rId11"/>
      <w:footerReference w:type="default" r:id="rId12"/>
      <w:pgSz w:w="12240" w:h="15840"/>
      <w:pgMar w:top="2424" w:right="990" w:bottom="864" w:left="1080" w:header="90" w:footer="315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A07" w:rsidRDefault="00E45A07">
      <w:r>
        <w:separator/>
      </w:r>
    </w:p>
  </w:endnote>
  <w:endnote w:type="continuationSeparator" w:id="0">
    <w:p w:rsidR="00E45A07" w:rsidRDefault="00E45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638" w:rsidRDefault="00846D6E">
    <w:pPr>
      <w:pStyle w:val="Footer"/>
    </w:pPr>
    <w:r>
      <w:t xml:space="preserve">Page | </w:t>
    </w:r>
    <w:r w:rsidR="004F6DDA">
      <w:fldChar w:fldCharType="begin"/>
    </w:r>
    <w:r w:rsidR="00B72156">
      <w:instrText xml:space="preserve"> PAGE   \* MERGEFORMAT </w:instrText>
    </w:r>
    <w:r w:rsidR="004F6DDA">
      <w:fldChar w:fldCharType="separate"/>
    </w:r>
    <w:r w:rsidR="00BC7684">
      <w:rPr>
        <w:noProof/>
      </w:rPr>
      <w:t>2</w:t>
    </w:r>
    <w:r w:rsidR="004F6DD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A07" w:rsidRDefault="00E45A07">
      <w:r>
        <w:separator/>
      </w:r>
    </w:p>
  </w:footnote>
  <w:footnote w:type="continuationSeparator" w:id="0">
    <w:p w:rsidR="00E45A07" w:rsidRDefault="00E45A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638" w:rsidRDefault="00B36638">
    <w:pPr>
      <w:pStyle w:val="Name"/>
      <w:ind w:left="0"/>
    </w:pPr>
  </w:p>
  <w:p w:rsidR="00B36638" w:rsidRDefault="00926661">
    <w:pPr>
      <w:pStyle w:val="Name"/>
    </w:pPr>
    <w:r>
      <w:t>Nicolas Vogt</w:t>
    </w:r>
  </w:p>
  <w:p w:rsidR="00B36638" w:rsidRDefault="00926661">
    <w:pPr>
      <w:pStyle w:val="Address"/>
      <w:tabs>
        <w:tab w:val="right" w:pos="9360"/>
      </w:tabs>
    </w:pPr>
    <w:r>
      <w:t>19418 219</w:t>
    </w:r>
    <w:r w:rsidRPr="00926661">
      <w:rPr>
        <w:vertAlign w:val="superscript"/>
      </w:rPr>
      <w:t>th</w:t>
    </w:r>
    <w:r>
      <w:t xml:space="preserve"> Ave NE</w:t>
    </w:r>
    <w:r w:rsidR="0047433D">
      <w:t>.</w:t>
    </w:r>
    <w:r w:rsidR="00235046">
      <w:t xml:space="preserve"> Woodinville</w:t>
    </w:r>
    <w:r w:rsidR="00846D6E">
      <w:t xml:space="preserve"> </w:t>
    </w:r>
    <w:r w:rsidR="00846D6E">
      <w:sym w:font="Wingdings" w:char="F075"/>
    </w:r>
    <w:r>
      <w:t xml:space="preserve"> Washington, WA 98077</w:t>
    </w:r>
    <w:r w:rsidR="00846D6E">
      <w:t xml:space="preserve"> </w:t>
    </w:r>
    <w:r w:rsidR="00846D6E">
      <w:sym w:font="Wingdings" w:char="F075"/>
    </w:r>
    <w:r w:rsidR="00F81069">
      <w:t xml:space="preserve"> (425) 829-0163</w:t>
    </w:r>
    <w:r w:rsidR="00846D6E">
      <w:t xml:space="preserve"> </w:t>
    </w:r>
    <w:r w:rsidR="00846D6E">
      <w:sym w:font="Wingdings" w:char="F075"/>
    </w:r>
    <w:r w:rsidR="00846D6E">
      <w:t xml:space="preserve"> </w:t>
    </w:r>
    <w:r w:rsidR="00454308">
      <w:rPr>
        <w:szCs w:val="18"/>
      </w:rPr>
      <w:t>nicolasjvogt@gmail.com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F1495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14CC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84DB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A9C3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2FA8C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2C6C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5807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9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AA6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0EA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3476D4"/>
    <w:multiLevelType w:val="hybridMultilevel"/>
    <w:tmpl w:val="052CC1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2A769E"/>
    <w:multiLevelType w:val="hybridMultilevel"/>
    <w:tmpl w:val="C434B0C0"/>
    <w:lvl w:ilvl="0" w:tplc="0E647512">
      <w:start w:val="1"/>
      <w:numFmt w:val="bullet"/>
      <w:pStyle w:val="BulletList1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E26E0"/>
    <w:multiLevelType w:val="hybridMultilevel"/>
    <w:tmpl w:val="2F60000E"/>
    <w:lvl w:ilvl="0" w:tplc="DD767E0C">
      <w:start w:val="1211"/>
      <w:numFmt w:val="bullet"/>
      <w:lvlText w:val="-"/>
      <w:lvlJc w:val="left"/>
      <w:pPr>
        <w:ind w:left="1296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D87974"/>
    <w:multiLevelType w:val="hybridMultilevel"/>
    <w:tmpl w:val="9C6C5958"/>
    <w:lvl w:ilvl="0" w:tplc="8268521E">
      <w:start w:val="1211"/>
      <w:numFmt w:val="bullet"/>
      <w:lvlText w:val="-"/>
      <w:lvlJc w:val="left"/>
      <w:pPr>
        <w:ind w:left="81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87C33F6"/>
    <w:multiLevelType w:val="hybridMultilevel"/>
    <w:tmpl w:val="37AE5DB2"/>
    <w:lvl w:ilvl="0" w:tplc="FB3A967E">
      <w:start w:val="1"/>
      <w:numFmt w:val="bullet"/>
      <w:pStyle w:val="BulletList2"/>
      <w:lvlText w:val=""/>
      <w:lvlJc w:val="left"/>
      <w:pPr>
        <w:ind w:left="180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B0D0148"/>
    <w:multiLevelType w:val="hybridMultilevel"/>
    <w:tmpl w:val="F4FE4D60"/>
    <w:lvl w:ilvl="0" w:tplc="B37C5276">
      <w:start w:val="1211"/>
      <w:numFmt w:val="bullet"/>
      <w:lvlText w:val="-"/>
      <w:lvlJc w:val="left"/>
      <w:pPr>
        <w:ind w:left="810" w:hanging="360"/>
      </w:pPr>
      <w:rPr>
        <w:rFonts w:ascii="Garamond" w:eastAsia="Times New Roman" w:hAnsi="Garamond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5"/>
  </w:num>
  <w:num w:numId="15">
    <w:abstractNumId w:val="12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8"/>
  </w:num>
  <w:num w:numId="19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B9"/>
    <w:rsid w:val="000030A8"/>
    <w:rsid w:val="00007045"/>
    <w:rsid w:val="0001116C"/>
    <w:rsid w:val="00015DB0"/>
    <w:rsid w:val="00020B85"/>
    <w:rsid w:val="00020F03"/>
    <w:rsid w:val="000566D6"/>
    <w:rsid w:val="00057B5F"/>
    <w:rsid w:val="00063FF7"/>
    <w:rsid w:val="000B58F2"/>
    <w:rsid w:val="000D12B4"/>
    <w:rsid w:val="000D2FEE"/>
    <w:rsid w:val="00106683"/>
    <w:rsid w:val="00113D1E"/>
    <w:rsid w:val="00151E34"/>
    <w:rsid w:val="00167A61"/>
    <w:rsid w:val="00174AAE"/>
    <w:rsid w:val="00177D3B"/>
    <w:rsid w:val="001B0A39"/>
    <w:rsid w:val="001E2D7A"/>
    <w:rsid w:val="001E320B"/>
    <w:rsid w:val="001F31E2"/>
    <w:rsid w:val="001F5DEA"/>
    <w:rsid w:val="00221A47"/>
    <w:rsid w:val="00223BF6"/>
    <w:rsid w:val="00227856"/>
    <w:rsid w:val="00235046"/>
    <w:rsid w:val="00235F43"/>
    <w:rsid w:val="0026589E"/>
    <w:rsid w:val="00284551"/>
    <w:rsid w:val="00297447"/>
    <w:rsid w:val="002D4719"/>
    <w:rsid w:val="002E1759"/>
    <w:rsid w:val="002F1221"/>
    <w:rsid w:val="00300A3F"/>
    <w:rsid w:val="003016E0"/>
    <w:rsid w:val="003233E6"/>
    <w:rsid w:val="003265FF"/>
    <w:rsid w:val="00362592"/>
    <w:rsid w:val="00390995"/>
    <w:rsid w:val="003A21E2"/>
    <w:rsid w:val="003A2855"/>
    <w:rsid w:val="003B0DDB"/>
    <w:rsid w:val="003D21AB"/>
    <w:rsid w:val="003E3B62"/>
    <w:rsid w:val="0040135A"/>
    <w:rsid w:val="00404415"/>
    <w:rsid w:val="004446CA"/>
    <w:rsid w:val="00454308"/>
    <w:rsid w:val="0047433D"/>
    <w:rsid w:val="004926BA"/>
    <w:rsid w:val="004A38A0"/>
    <w:rsid w:val="004B0EBA"/>
    <w:rsid w:val="004B4D20"/>
    <w:rsid w:val="004C65CA"/>
    <w:rsid w:val="004F0E64"/>
    <w:rsid w:val="004F1A91"/>
    <w:rsid w:val="004F6DDA"/>
    <w:rsid w:val="00510DF5"/>
    <w:rsid w:val="00521EA0"/>
    <w:rsid w:val="005440F3"/>
    <w:rsid w:val="00546C20"/>
    <w:rsid w:val="005823AD"/>
    <w:rsid w:val="00584B4E"/>
    <w:rsid w:val="00590B57"/>
    <w:rsid w:val="005F0B87"/>
    <w:rsid w:val="005F12EF"/>
    <w:rsid w:val="00600379"/>
    <w:rsid w:val="0060647E"/>
    <w:rsid w:val="006125AC"/>
    <w:rsid w:val="006133BC"/>
    <w:rsid w:val="006251BA"/>
    <w:rsid w:val="00626908"/>
    <w:rsid w:val="00631D4E"/>
    <w:rsid w:val="0064467A"/>
    <w:rsid w:val="00644FF3"/>
    <w:rsid w:val="00645212"/>
    <w:rsid w:val="00645F61"/>
    <w:rsid w:val="006774A3"/>
    <w:rsid w:val="006B1D46"/>
    <w:rsid w:val="006D10A0"/>
    <w:rsid w:val="006D3349"/>
    <w:rsid w:val="006E0FEA"/>
    <w:rsid w:val="006F0828"/>
    <w:rsid w:val="00700C00"/>
    <w:rsid w:val="00707F5A"/>
    <w:rsid w:val="00713D3F"/>
    <w:rsid w:val="00717998"/>
    <w:rsid w:val="00726790"/>
    <w:rsid w:val="00734950"/>
    <w:rsid w:val="00735D2E"/>
    <w:rsid w:val="00741DEF"/>
    <w:rsid w:val="00743FE9"/>
    <w:rsid w:val="007606E2"/>
    <w:rsid w:val="00770EB9"/>
    <w:rsid w:val="00771C78"/>
    <w:rsid w:val="00773759"/>
    <w:rsid w:val="00785E6A"/>
    <w:rsid w:val="007D0334"/>
    <w:rsid w:val="00810239"/>
    <w:rsid w:val="00813370"/>
    <w:rsid w:val="00825DA2"/>
    <w:rsid w:val="00825EA1"/>
    <w:rsid w:val="0083343C"/>
    <w:rsid w:val="00837A87"/>
    <w:rsid w:val="00846D6E"/>
    <w:rsid w:val="00847B1F"/>
    <w:rsid w:val="0086092D"/>
    <w:rsid w:val="008755D0"/>
    <w:rsid w:val="0087653A"/>
    <w:rsid w:val="008C749F"/>
    <w:rsid w:val="008D707D"/>
    <w:rsid w:val="009109B8"/>
    <w:rsid w:val="00913E38"/>
    <w:rsid w:val="009171D9"/>
    <w:rsid w:val="00926661"/>
    <w:rsid w:val="009320B6"/>
    <w:rsid w:val="009411CF"/>
    <w:rsid w:val="0094551D"/>
    <w:rsid w:val="00954AE9"/>
    <w:rsid w:val="0096603A"/>
    <w:rsid w:val="009A0CC1"/>
    <w:rsid w:val="009A2F33"/>
    <w:rsid w:val="009B17D7"/>
    <w:rsid w:val="009B5F92"/>
    <w:rsid w:val="009D2FA3"/>
    <w:rsid w:val="009D6478"/>
    <w:rsid w:val="009E1799"/>
    <w:rsid w:val="009F5305"/>
    <w:rsid w:val="00A017A0"/>
    <w:rsid w:val="00A15321"/>
    <w:rsid w:val="00A54A1E"/>
    <w:rsid w:val="00A63C81"/>
    <w:rsid w:val="00A74123"/>
    <w:rsid w:val="00A91F0F"/>
    <w:rsid w:val="00A97143"/>
    <w:rsid w:val="00AA5891"/>
    <w:rsid w:val="00AB07C0"/>
    <w:rsid w:val="00AB34FA"/>
    <w:rsid w:val="00AC37D6"/>
    <w:rsid w:val="00AC6DCD"/>
    <w:rsid w:val="00AD0730"/>
    <w:rsid w:val="00AD2297"/>
    <w:rsid w:val="00AD6191"/>
    <w:rsid w:val="00AD7B46"/>
    <w:rsid w:val="00AF2C5D"/>
    <w:rsid w:val="00B36378"/>
    <w:rsid w:val="00B36638"/>
    <w:rsid w:val="00B36F79"/>
    <w:rsid w:val="00B71F8D"/>
    <w:rsid w:val="00B72156"/>
    <w:rsid w:val="00B87941"/>
    <w:rsid w:val="00B87DB4"/>
    <w:rsid w:val="00B9640F"/>
    <w:rsid w:val="00BA08A6"/>
    <w:rsid w:val="00BA124E"/>
    <w:rsid w:val="00BB1935"/>
    <w:rsid w:val="00BB227A"/>
    <w:rsid w:val="00BC7684"/>
    <w:rsid w:val="00BF4FEF"/>
    <w:rsid w:val="00BF503B"/>
    <w:rsid w:val="00C04BE9"/>
    <w:rsid w:val="00C105DB"/>
    <w:rsid w:val="00C1516F"/>
    <w:rsid w:val="00C30CBC"/>
    <w:rsid w:val="00C47415"/>
    <w:rsid w:val="00C54163"/>
    <w:rsid w:val="00C555CD"/>
    <w:rsid w:val="00C73A71"/>
    <w:rsid w:val="00C766AF"/>
    <w:rsid w:val="00C8158C"/>
    <w:rsid w:val="00CA1121"/>
    <w:rsid w:val="00CA29B5"/>
    <w:rsid w:val="00CC11DF"/>
    <w:rsid w:val="00D20C1B"/>
    <w:rsid w:val="00D21CF3"/>
    <w:rsid w:val="00D57D09"/>
    <w:rsid w:val="00D6652B"/>
    <w:rsid w:val="00D94B63"/>
    <w:rsid w:val="00DA14F2"/>
    <w:rsid w:val="00DB2807"/>
    <w:rsid w:val="00E45A07"/>
    <w:rsid w:val="00E9161F"/>
    <w:rsid w:val="00E9174C"/>
    <w:rsid w:val="00EE6300"/>
    <w:rsid w:val="00F17D59"/>
    <w:rsid w:val="00F472C1"/>
    <w:rsid w:val="00F80AE7"/>
    <w:rsid w:val="00F81069"/>
    <w:rsid w:val="00F94628"/>
    <w:rsid w:val="00FA0821"/>
    <w:rsid w:val="00FC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31B932E-AF90-49B6-AD9A-B1655D6E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638"/>
    <w:rPr>
      <w:rFonts w:ascii="Garamond" w:hAnsi="Garamond"/>
    </w:rPr>
  </w:style>
  <w:style w:type="paragraph" w:styleId="Heading1">
    <w:name w:val="heading 1"/>
    <w:basedOn w:val="Heading4"/>
    <w:next w:val="Normal"/>
    <w:qFormat/>
    <w:rsid w:val="00B36638"/>
    <w:pPr>
      <w:spacing w:after="240"/>
      <w:ind w:left="360"/>
      <w:outlineLvl w:val="0"/>
    </w:pPr>
  </w:style>
  <w:style w:type="paragraph" w:styleId="Heading2">
    <w:name w:val="heading 2"/>
    <w:aliases w:val="Resume Section Header"/>
    <w:basedOn w:val="Normal"/>
    <w:next w:val="Normal"/>
    <w:qFormat/>
    <w:rsid w:val="00B36638"/>
    <w:pPr>
      <w:keepNext/>
      <w:spacing w:before="240" w:after="60"/>
      <w:outlineLvl w:val="1"/>
    </w:pPr>
    <w:rPr>
      <w:b/>
      <w:bCs/>
      <w:snapToGrid w:val="0"/>
      <w:sz w:val="22"/>
    </w:rPr>
  </w:style>
  <w:style w:type="paragraph" w:styleId="Heading3">
    <w:name w:val="heading 3"/>
    <w:basedOn w:val="Normal"/>
    <w:next w:val="Normal"/>
    <w:qFormat/>
    <w:rsid w:val="00B36638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qFormat/>
    <w:rsid w:val="00B36638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B36638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B36638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B36638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B36638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B36638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36638"/>
    <w:rPr>
      <w:snapToGrid w:val="0"/>
      <w:sz w:val="22"/>
    </w:rPr>
  </w:style>
  <w:style w:type="paragraph" w:styleId="BodyText2">
    <w:name w:val="Body Text 2"/>
    <w:basedOn w:val="Normal"/>
    <w:semiHidden/>
    <w:rsid w:val="00B36638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B36638"/>
    <w:rPr>
      <w:color w:val="0000FF"/>
      <w:u w:val="single"/>
    </w:rPr>
  </w:style>
  <w:style w:type="paragraph" w:styleId="BodyTextIndent">
    <w:name w:val="Body Text Indent"/>
    <w:basedOn w:val="Normal"/>
    <w:semiHidden/>
    <w:rsid w:val="00B36638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B36638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B36638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3663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3663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36638"/>
    <w:pPr>
      <w:ind w:left="720"/>
    </w:pPr>
  </w:style>
  <w:style w:type="paragraph" w:customStyle="1" w:styleId="HeadingAllCaps">
    <w:name w:val="Heading All Caps"/>
    <w:basedOn w:val="NormalWeb"/>
    <w:link w:val="HeadingAllCapsChar"/>
    <w:qFormat/>
    <w:rsid w:val="00B36638"/>
    <w:pPr>
      <w:keepNext/>
      <w:spacing w:before="120" w:beforeAutospacing="0" w:after="30" w:afterAutospacing="0"/>
      <w:ind w:left="446" w:right="547"/>
      <w:jc w:val="both"/>
    </w:pPr>
    <w:rPr>
      <w:caps/>
      <w:sz w:val="21"/>
    </w:rPr>
  </w:style>
  <w:style w:type="paragraph" w:customStyle="1" w:styleId="EmploymentHistoryLocations">
    <w:name w:val="Employment History Locations"/>
    <w:basedOn w:val="NormalWeb"/>
    <w:link w:val="EmploymentHistoryLocationsCharChar"/>
    <w:qFormat/>
    <w:rsid w:val="00B36638"/>
    <w:pPr>
      <w:spacing w:before="0" w:beforeAutospacing="0" w:after="0" w:afterAutospacing="0"/>
      <w:ind w:left="450" w:right="540"/>
      <w:jc w:val="both"/>
    </w:pPr>
    <w:rPr>
      <w:color w:val="000000"/>
      <w:sz w:val="20"/>
    </w:rPr>
  </w:style>
  <w:style w:type="character" w:customStyle="1" w:styleId="NormalWebChar">
    <w:name w:val="Normal (Web) Char"/>
    <w:basedOn w:val="DefaultParagraphFont"/>
    <w:link w:val="NormalWeb"/>
    <w:semiHidden/>
    <w:rsid w:val="00B36638"/>
    <w:rPr>
      <w:sz w:val="24"/>
      <w:szCs w:val="24"/>
    </w:rPr>
  </w:style>
  <w:style w:type="character" w:customStyle="1" w:styleId="HeadingAllCapsChar">
    <w:name w:val="Heading All Caps Char"/>
    <w:basedOn w:val="NormalWebChar"/>
    <w:link w:val="HeadingAllCaps"/>
    <w:rsid w:val="00B36638"/>
    <w:rPr>
      <w:rFonts w:ascii="Garamond" w:hAnsi="Garamond"/>
      <w:caps/>
      <w:sz w:val="21"/>
      <w:szCs w:val="24"/>
    </w:rPr>
  </w:style>
  <w:style w:type="paragraph" w:customStyle="1" w:styleId="Address">
    <w:name w:val="Address"/>
    <w:basedOn w:val="ListParagraph"/>
    <w:link w:val="AddressChar"/>
    <w:qFormat/>
    <w:rsid w:val="00B36638"/>
    <w:pPr>
      <w:spacing w:after="120"/>
      <w:ind w:left="360"/>
    </w:pPr>
  </w:style>
  <w:style w:type="character" w:customStyle="1" w:styleId="EmploymentHistoryLocationsCharChar">
    <w:name w:val="Employment History Locations Char Char"/>
    <w:basedOn w:val="NormalWebChar"/>
    <w:link w:val="EmploymentHistoryLocations"/>
    <w:rsid w:val="00B36638"/>
    <w:rPr>
      <w:rFonts w:ascii="Garamond" w:hAnsi="Garamond"/>
      <w:color w:val="000000"/>
      <w:sz w:val="24"/>
      <w:szCs w:val="24"/>
    </w:rPr>
  </w:style>
  <w:style w:type="paragraph" w:customStyle="1" w:styleId="Objective">
    <w:name w:val="Objective"/>
    <w:basedOn w:val="Normal"/>
    <w:qFormat/>
    <w:rsid w:val="00B36638"/>
    <w:pPr>
      <w:ind w:left="360"/>
    </w:pPr>
    <w:rPr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6638"/>
  </w:style>
  <w:style w:type="character" w:customStyle="1" w:styleId="AddressChar">
    <w:name w:val="Address Char"/>
    <w:basedOn w:val="ListParagraphChar"/>
    <w:link w:val="Address"/>
    <w:rsid w:val="00B36638"/>
    <w:rPr>
      <w:rFonts w:ascii="Garamond" w:hAnsi="Garamond"/>
    </w:rPr>
  </w:style>
  <w:style w:type="paragraph" w:customStyle="1" w:styleId="BulletList1">
    <w:name w:val="Bullet List 1"/>
    <w:basedOn w:val="Normal"/>
    <w:qFormat/>
    <w:rsid w:val="00B36638"/>
    <w:pPr>
      <w:numPr>
        <w:numId w:val="1"/>
      </w:numPr>
      <w:ind w:left="936"/>
    </w:pPr>
  </w:style>
  <w:style w:type="paragraph" w:customStyle="1" w:styleId="BulletList2">
    <w:name w:val="Bullet List 2"/>
    <w:basedOn w:val="Normal"/>
    <w:qFormat/>
    <w:rsid w:val="00B36638"/>
    <w:pPr>
      <w:numPr>
        <w:numId w:val="2"/>
      </w:numPr>
      <w:ind w:left="1368"/>
    </w:pPr>
  </w:style>
  <w:style w:type="paragraph" w:styleId="Header">
    <w:name w:val="header"/>
    <w:basedOn w:val="Normal"/>
    <w:link w:val="HeaderChar"/>
    <w:uiPriority w:val="99"/>
    <w:semiHidden/>
    <w:unhideWhenUsed/>
    <w:rsid w:val="00B366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6638"/>
  </w:style>
  <w:style w:type="paragraph" w:styleId="Footer">
    <w:name w:val="footer"/>
    <w:basedOn w:val="Normal"/>
    <w:link w:val="FooterChar"/>
    <w:uiPriority w:val="99"/>
    <w:unhideWhenUsed/>
    <w:rsid w:val="00B366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638"/>
  </w:style>
  <w:style w:type="character" w:customStyle="1" w:styleId="Textbold">
    <w:name w:val="Text bold"/>
    <w:basedOn w:val="DefaultParagraphFont"/>
    <w:qFormat/>
    <w:rsid w:val="00B36638"/>
    <w:rPr>
      <w:b/>
    </w:rPr>
  </w:style>
  <w:style w:type="paragraph" w:customStyle="1" w:styleId="ProfileDetails">
    <w:name w:val="Profile Details"/>
    <w:basedOn w:val="Normal"/>
    <w:link w:val="ProfileDetailsChar"/>
    <w:qFormat/>
    <w:rsid w:val="00B36638"/>
    <w:pPr>
      <w:spacing w:before="120"/>
      <w:ind w:left="360"/>
    </w:pPr>
  </w:style>
  <w:style w:type="paragraph" w:customStyle="1" w:styleId="Jobtitles-employmenthistory">
    <w:name w:val="Job titles - employment history"/>
    <w:basedOn w:val="EmploymentHistoryLocations"/>
    <w:link w:val="Jobtitles-employmenthistoryCharChar"/>
    <w:qFormat/>
    <w:rsid w:val="00B36638"/>
    <w:pPr>
      <w:spacing w:after="120"/>
      <w:ind w:left="446" w:right="547"/>
    </w:pPr>
    <w:rPr>
      <w:b/>
      <w:bCs/>
    </w:rPr>
  </w:style>
  <w:style w:type="character" w:customStyle="1" w:styleId="Jobtitles-employmenthistoryCharChar">
    <w:name w:val="Job titles - employment history Char Char"/>
    <w:basedOn w:val="EmploymentHistoryLocationsCharChar"/>
    <w:link w:val="Jobtitles-employmenthistory"/>
    <w:rsid w:val="00B36638"/>
    <w:rPr>
      <w:rFonts w:ascii="Garamond" w:hAnsi="Garamond"/>
      <w:b/>
      <w:bCs/>
      <w:color w:val="000000"/>
      <w:sz w:val="24"/>
      <w:szCs w:val="24"/>
    </w:rPr>
  </w:style>
  <w:style w:type="character" w:customStyle="1" w:styleId="ProfileDetailsChar">
    <w:name w:val="Profile Details Char"/>
    <w:basedOn w:val="DefaultParagraphFont"/>
    <w:link w:val="ProfileDetails"/>
    <w:rsid w:val="00B36638"/>
    <w:rPr>
      <w:rFonts w:ascii="Garamond" w:hAnsi="Garamond"/>
    </w:rPr>
  </w:style>
  <w:style w:type="paragraph" w:customStyle="1" w:styleId="SubmitResume">
    <w:name w:val="Submit Resume"/>
    <w:basedOn w:val="Normal"/>
    <w:rsid w:val="00B36638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">
    <w:name w:val="Name"/>
    <w:basedOn w:val="Address"/>
    <w:rsid w:val="00B36638"/>
    <w:pPr>
      <w:tabs>
        <w:tab w:val="right" w:pos="9360"/>
      </w:tabs>
      <w:spacing w:before="360"/>
    </w:pPr>
    <w:rPr>
      <w:b/>
      <w:sz w:val="44"/>
    </w:rPr>
  </w:style>
  <w:style w:type="paragraph" w:customStyle="1" w:styleId="ResumeSectionsHeadings">
    <w:name w:val="Resume Sections Headings"/>
    <w:basedOn w:val="Heading2"/>
    <w:rsid w:val="00B36638"/>
  </w:style>
  <w:style w:type="paragraph" w:styleId="BalloonText">
    <w:name w:val="Balloon Text"/>
    <w:basedOn w:val="Normal"/>
    <w:link w:val="BalloonTextChar"/>
    <w:uiPriority w:val="99"/>
    <w:semiHidden/>
    <w:unhideWhenUsed/>
    <w:rsid w:val="00B366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3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4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surplus@uw.edu" TargetMode="External"/><Relationship Id="rId4" Type="http://schemas.openxmlformats.org/officeDocument/2006/relationships/styles" Target="styles.xml"/><Relationship Id="rId9" Type="http://schemas.openxmlformats.org/officeDocument/2006/relationships/hyperlink" Target="http://test.rekapper.com/?page_id=6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\Desktop\TS03000906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cacae726-07ea-43ab-a48a-11cbe25b4b42</TemplateGUID>
    <TemplateBuildVersion>8</TemplateBuildVersion>
    <TemplateBuildDate>2009-10-11T21:44:13.927227-04:00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902020C-B9B0-4832-BE56-A5B255AD3A37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78124CFC-69AE-4643-B1A3-1E5675D119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TS030009068</Template>
  <TotalTime>43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2855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</dc:creator>
  <cp:lastModifiedBy>Nic V.</cp:lastModifiedBy>
  <cp:revision>81</cp:revision>
  <cp:lastPrinted>2009-03-17T14:40:00Z</cp:lastPrinted>
  <dcterms:created xsi:type="dcterms:W3CDTF">2016-08-31T21:51:00Z</dcterms:created>
  <dcterms:modified xsi:type="dcterms:W3CDTF">2016-08-31T22:34:00Z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TC300090689990</vt:lpwstr>
  </property>
</Properties>
</file>